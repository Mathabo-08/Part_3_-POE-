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6A15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358866" wp14:editId="3BB96DCA">
                <wp:simplePos x="0" y="0"/>
                <wp:positionH relativeFrom="margin">
                  <wp:align>right</wp:align>
                </wp:positionH>
                <wp:positionV relativeFrom="paragraph">
                  <wp:posOffset>9136380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D8E8E" id="Rectangle 1" o:spid="_x0000_s1026" alt="&quot;&quot;" style="position:absolute;margin-left:488.05pt;margin-top:719.4pt;width:539.25pt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" fillcolor="#648276 [3208]" stroked="f">
                <w10:wrap anchorx="margin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0AF687A8" w14:textId="77777777" w:rsidTr="005E2090">
        <w:trPr>
          <w:trHeight w:val="2016"/>
        </w:trPr>
        <w:tc>
          <w:tcPr>
            <w:tcW w:w="900" w:type="dxa"/>
          </w:tcPr>
          <w:p w14:paraId="2C72A9A2" w14:textId="77777777" w:rsidR="00605A5B" w:rsidRDefault="00605A5B"/>
        </w:tc>
        <w:tc>
          <w:tcPr>
            <w:tcW w:w="8991" w:type="dxa"/>
          </w:tcPr>
          <w:p w14:paraId="45E26506" w14:textId="654D5E6A" w:rsidR="00605A5B" w:rsidRPr="00F316AD" w:rsidRDefault="00266C58" w:rsidP="00AB2CDC">
            <w:pPr>
              <w:pStyle w:val="TitleAlt"/>
            </w:pPr>
            <w:r>
              <w:t>Mathabo</w:t>
            </w:r>
            <w:r w:rsidR="00AB2CDC">
              <w:t xml:space="preserve"> </w:t>
            </w:r>
            <w:r>
              <w:t>Motaung</w:t>
            </w:r>
          </w:p>
          <w:p w14:paraId="194A615D" w14:textId="6B49F45B" w:rsidR="00605A5B" w:rsidRDefault="00266C58" w:rsidP="00A77921">
            <w:pPr>
              <w:pStyle w:val="Subtitle"/>
            </w:pPr>
            <w:r>
              <w:t>Software Developer</w:t>
            </w:r>
          </w:p>
        </w:tc>
        <w:tc>
          <w:tcPr>
            <w:tcW w:w="899" w:type="dxa"/>
          </w:tcPr>
          <w:p w14:paraId="5585D984" w14:textId="77777777" w:rsidR="00605A5B" w:rsidRDefault="00605A5B"/>
        </w:tc>
      </w:tr>
    </w:tbl>
    <w:p w14:paraId="2EBEDE52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57944187" w14:textId="77777777" w:rsidTr="00E8639E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B63C2A8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D2FA32F" w14:textId="77777777" w:rsidR="00507E93" w:rsidRDefault="00507E93"/>
        </w:tc>
      </w:tr>
      <w:tr w:rsidR="00605A5B" w14:paraId="15520E06" w14:textId="77777777" w:rsidTr="00E8639E">
        <w:trPr>
          <w:trHeight w:val="234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6DA2B0D5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EED58C00FD2B487BA49EA597853CFE74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1566BE96" w14:textId="1CC9255A" w:rsidR="00C1095A" w:rsidRPr="00C42F47" w:rsidRDefault="00266C58" w:rsidP="00C42F47">
            <w:pPr>
              <w:jc w:val="right"/>
            </w:pPr>
            <w:r>
              <w:t>25 Nature Avenue</w:t>
            </w:r>
          </w:p>
          <w:p w14:paraId="21AA46DA" w14:textId="753D1F7C" w:rsidR="00C42F47" w:rsidRDefault="00266C58" w:rsidP="00C42F47">
            <w:pPr>
              <w:jc w:val="right"/>
            </w:pPr>
            <w:r>
              <w:t>Johannesburg, Naturena, 2095</w:t>
            </w:r>
          </w:p>
          <w:p w14:paraId="048D3115" w14:textId="452A2865" w:rsidR="005F1BE7" w:rsidRPr="00C42F47" w:rsidRDefault="005F1BE7" w:rsidP="00C42F47">
            <w:pPr>
              <w:jc w:val="right"/>
            </w:pPr>
            <w:r>
              <w:t>South Africa</w:t>
            </w:r>
          </w:p>
          <w:p w14:paraId="1C6CE22E" w14:textId="7CAA2F8C" w:rsidR="00C42F47" w:rsidRPr="00C42F47" w:rsidRDefault="00266C58" w:rsidP="00C42F47">
            <w:pPr>
              <w:jc w:val="right"/>
            </w:pPr>
            <w:r>
              <w:t>+27 74 774 8000</w:t>
            </w:r>
          </w:p>
          <w:p w14:paraId="182DAF0B" w14:textId="6A396BAB" w:rsidR="00605A5B" w:rsidRDefault="00266C58" w:rsidP="00266C58">
            <w:pPr>
              <w:jc w:val="center"/>
            </w:pPr>
            <w:r>
              <w:t>motaung20mathabo@gmail.com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BA0F28B" w14:textId="77777777" w:rsidR="00605A5B" w:rsidRDefault="00000000" w:rsidP="00C42F47">
            <w:pPr>
              <w:pStyle w:val="Heading1"/>
            </w:pPr>
            <w:sdt>
              <w:sdtPr>
                <w:id w:val="-651833632"/>
                <w:placeholder>
                  <w:docPart w:val="D536BF5D953046CD80A6286B087DD759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58858527" w14:textId="47C78D19" w:rsidR="005D0A02" w:rsidRPr="005D0A02" w:rsidRDefault="007A1EA1" w:rsidP="005D0A02">
            <w:r w:rsidRPr="007A1EA1">
              <w:t xml:space="preserve">As a passionate entry-level software developer, </w:t>
            </w:r>
            <w:r w:rsidR="001E11DB" w:rsidRPr="001E11DB">
              <w:t>I seek to leverage my programming and problem-solving skills to contribute to innovative projects. With a flexible and persevering approach, I am dedicated to tackling complex challenges and continuously improving my abilities. I am eager to learn from experienced team members and contribute to a collaborative environment, setting clear goals</w:t>
            </w:r>
            <w:r w:rsidR="001E11DB">
              <w:t xml:space="preserve">, </w:t>
            </w:r>
            <w:r w:rsidR="001E11DB" w:rsidRPr="001E11DB">
              <w:t>communicating effectively</w:t>
            </w:r>
            <w:r w:rsidR="001E11DB">
              <w:t>, and building a strong reputation in the software development field</w:t>
            </w:r>
            <w:r w:rsidR="00227B1F">
              <w:t>.</w:t>
            </w:r>
          </w:p>
        </w:tc>
      </w:tr>
      <w:tr w:rsidR="005D36AC" w14:paraId="747C8048" w14:textId="77777777" w:rsidTr="00E8639E">
        <w:trPr>
          <w:trHeight w:val="1332"/>
        </w:trPr>
        <w:tc>
          <w:tcPr>
            <w:tcW w:w="3601" w:type="dxa"/>
            <w:vMerge w:val="restart"/>
            <w:tcBorders>
              <w:right w:val="single" w:sz="18" w:space="0" w:color="648276" w:themeColor="accent5"/>
            </w:tcBorders>
          </w:tcPr>
          <w:p w14:paraId="07F0C264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E2B7C2D7A8434D60B0CC89A1BDFDAAF7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3A5E315F" w14:textId="67E18ED1" w:rsidR="005D36AC" w:rsidRPr="0099359E" w:rsidRDefault="00266C58" w:rsidP="00E8639E">
            <w:pPr>
              <w:pStyle w:val="Heading4"/>
              <w:jc w:val="right"/>
            </w:pPr>
            <w:r>
              <w:t>Rosebank College Braamfontein</w:t>
            </w:r>
          </w:p>
          <w:p w14:paraId="7E2903E3" w14:textId="0687244A" w:rsidR="009A590A" w:rsidRPr="009A590A" w:rsidRDefault="00266C58" w:rsidP="009A590A">
            <w:pPr>
              <w:pStyle w:val="Heading4"/>
              <w:jc w:val="right"/>
            </w:pPr>
            <w:r>
              <w:t>Johannesburg, South Africa</w:t>
            </w:r>
          </w:p>
          <w:p w14:paraId="671A3C92" w14:textId="2522124B" w:rsidR="005D36AC" w:rsidRPr="0099359E" w:rsidRDefault="00266C58" w:rsidP="00E8639E">
            <w:pPr>
              <w:pStyle w:val="Heading4"/>
              <w:jc w:val="right"/>
            </w:pPr>
            <w:r>
              <w:t>Software Development</w:t>
            </w:r>
          </w:p>
          <w:p w14:paraId="7492A11A" w14:textId="3DFA477D" w:rsidR="005D36AC" w:rsidRPr="0099359E" w:rsidRDefault="005D36AC" w:rsidP="00E8639E">
            <w:pPr>
              <w:pStyle w:val="Heading4"/>
              <w:jc w:val="right"/>
            </w:pPr>
          </w:p>
          <w:p w14:paraId="383B4A26" w14:textId="77777777" w:rsidR="005D36AC" w:rsidRDefault="005D36AC" w:rsidP="00E8639E">
            <w:pPr>
              <w:pStyle w:val="Heading4"/>
              <w:jc w:val="right"/>
            </w:pPr>
          </w:p>
          <w:p w14:paraId="55985644" w14:textId="77777777" w:rsidR="005D36AC" w:rsidRDefault="005D36AC" w:rsidP="00E8639E">
            <w:pPr>
              <w:pStyle w:val="Heading4"/>
              <w:jc w:val="right"/>
            </w:pPr>
          </w:p>
          <w:p w14:paraId="50324CF6" w14:textId="77777777" w:rsidR="005D36AC" w:rsidRDefault="005D36AC" w:rsidP="00E8639E">
            <w:pPr>
              <w:pStyle w:val="Heading4"/>
              <w:jc w:val="right"/>
            </w:pPr>
          </w:p>
          <w:p w14:paraId="34BF668A" w14:textId="239BF783" w:rsidR="005D36AC" w:rsidRDefault="00E65081" w:rsidP="00E8639E">
            <w:pPr>
              <w:pStyle w:val="Heading1"/>
              <w:jc w:val="right"/>
            </w:pPr>
            <w:r>
              <w:t>Technical Skills</w:t>
            </w:r>
          </w:p>
          <w:p w14:paraId="752A5BDF" w14:textId="284CA4C5" w:rsidR="002918EC" w:rsidRPr="008137C8" w:rsidRDefault="002918EC" w:rsidP="002918EC">
            <w:pPr>
              <w:pStyle w:val="Heading3"/>
              <w:rPr>
                <w:b/>
                <w:bCs/>
              </w:rPr>
            </w:pPr>
            <w:r>
              <w:t xml:space="preserve">         </w:t>
            </w:r>
            <w:r w:rsidRPr="008137C8">
              <w:rPr>
                <w:b/>
                <w:bCs/>
              </w:rPr>
              <w:t>Programming Languages:</w:t>
            </w:r>
          </w:p>
          <w:p w14:paraId="2DCD8890" w14:textId="602F926C" w:rsidR="005D36AC" w:rsidRDefault="00266C58" w:rsidP="00E8639E">
            <w:pPr>
              <w:pStyle w:val="Heading4"/>
              <w:jc w:val="right"/>
            </w:pPr>
            <w:r>
              <w:t>Java</w:t>
            </w:r>
          </w:p>
          <w:p w14:paraId="6AAEBD15" w14:textId="5A377566" w:rsidR="00D63CAC" w:rsidRPr="00D63CAC" w:rsidRDefault="00D63CAC" w:rsidP="00D63CAC">
            <w:r>
              <w:t xml:space="preserve">                                     JavaScript</w:t>
            </w:r>
          </w:p>
          <w:p w14:paraId="40FCBA47" w14:textId="25E35906" w:rsidR="005D36AC" w:rsidRDefault="002918EC" w:rsidP="002918EC">
            <w:pPr>
              <w:pStyle w:val="Heading4"/>
              <w:ind w:left="720"/>
              <w:jc w:val="center"/>
            </w:pPr>
            <w:r>
              <w:t xml:space="preserve">                                     </w:t>
            </w:r>
            <w:r w:rsidR="00266C58">
              <w:t>C#</w:t>
            </w:r>
          </w:p>
          <w:p w14:paraId="6F4EA0D6" w14:textId="77777777" w:rsidR="007A1EA1" w:rsidRPr="007A1EA1" w:rsidRDefault="007A1EA1" w:rsidP="007A1EA1"/>
          <w:p w14:paraId="1D785B28" w14:textId="0C49DA98" w:rsidR="002918EC" w:rsidRPr="008137C8" w:rsidRDefault="002918EC" w:rsidP="002918EC">
            <w:pPr>
              <w:rPr>
                <w:b/>
                <w:bCs/>
              </w:rPr>
            </w:pPr>
            <w:r>
              <w:t xml:space="preserve">                     </w:t>
            </w:r>
            <w:r w:rsidRPr="008137C8">
              <w:rPr>
                <w:b/>
                <w:bCs/>
              </w:rPr>
              <w:t>Web Technologies:</w:t>
            </w:r>
          </w:p>
          <w:p w14:paraId="59F594DA" w14:textId="77777777" w:rsidR="002918EC" w:rsidRDefault="00266C58" w:rsidP="00E8639E">
            <w:pPr>
              <w:pStyle w:val="Heading4"/>
              <w:jc w:val="right"/>
            </w:pPr>
            <w:r>
              <w:t>HTML</w:t>
            </w:r>
          </w:p>
          <w:p w14:paraId="3A8317F3" w14:textId="1C0A80A2" w:rsidR="005D36AC" w:rsidRPr="0099359E" w:rsidRDefault="00266C58" w:rsidP="00E8639E">
            <w:pPr>
              <w:pStyle w:val="Heading4"/>
              <w:jc w:val="right"/>
            </w:pPr>
            <w:r>
              <w:t>CSS</w:t>
            </w:r>
          </w:p>
          <w:p w14:paraId="54DEC9E6" w14:textId="77777777" w:rsidR="002918EC" w:rsidRDefault="00266C58" w:rsidP="00E8639E">
            <w:pPr>
              <w:pStyle w:val="Heading4"/>
              <w:jc w:val="right"/>
            </w:pPr>
            <w:r>
              <w:t>PHP</w:t>
            </w:r>
          </w:p>
          <w:p w14:paraId="788DC9B7" w14:textId="77777777" w:rsidR="007A1EA1" w:rsidRPr="007A1EA1" w:rsidRDefault="007A1EA1" w:rsidP="007A1EA1"/>
          <w:p w14:paraId="18EC0A20" w14:textId="752D533B" w:rsidR="002918EC" w:rsidRPr="008137C8" w:rsidRDefault="002918EC" w:rsidP="00E8639E">
            <w:pPr>
              <w:pStyle w:val="Heading4"/>
              <w:jc w:val="right"/>
              <w:rPr>
                <w:b/>
                <w:bCs/>
              </w:rPr>
            </w:pPr>
            <w:r w:rsidRPr="008137C8">
              <w:rPr>
                <w:b/>
                <w:bCs/>
              </w:rPr>
              <w:t>Database:</w:t>
            </w:r>
            <w:r w:rsidR="00266C58" w:rsidRPr="008137C8">
              <w:rPr>
                <w:b/>
                <w:bCs/>
              </w:rPr>
              <w:t xml:space="preserve"> </w:t>
            </w:r>
          </w:p>
          <w:p w14:paraId="523A9D2B" w14:textId="1E88DE0D" w:rsidR="005D36AC" w:rsidRPr="0099359E" w:rsidRDefault="008137C8" w:rsidP="00E8639E">
            <w:pPr>
              <w:pStyle w:val="Heading4"/>
              <w:jc w:val="right"/>
            </w:pPr>
            <w:r>
              <w:t>My</w:t>
            </w:r>
            <w:r w:rsidR="00266C58">
              <w:t>SQL</w:t>
            </w:r>
          </w:p>
          <w:p w14:paraId="2DAC56EF" w14:textId="052B826C" w:rsidR="005D36AC" w:rsidRPr="007C14FA" w:rsidRDefault="005D36AC" w:rsidP="00E8639E">
            <w:pPr>
              <w:pStyle w:val="Heading4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78FE045" w14:textId="13490D43" w:rsidR="005D36AC" w:rsidRDefault="00573CD8" w:rsidP="00C42F47">
            <w:pPr>
              <w:pStyle w:val="Heading1"/>
            </w:pPr>
            <w:r>
              <w:t>My p</w:t>
            </w:r>
            <w:r w:rsidR="00214FEA">
              <w:t>rojects</w:t>
            </w:r>
          </w:p>
          <w:p w14:paraId="3B0431B9" w14:textId="77777777" w:rsidR="00E65081" w:rsidRDefault="00E322D9" w:rsidP="00A06E97">
            <w:r>
              <w:t>Contract Monthly Claim System</w:t>
            </w:r>
          </w:p>
          <w:p w14:paraId="6E9F6898" w14:textId="5A463E0D" w:rsidR="005D36AC" w:rsidRPr="005D0A02" w:rsidRDefault="008137C8" w:rsidP="00E65081">
            <w:pPr>
              <w:pStyle w:val="ListParagraph"/>
              <w:numPr>
                <w:ilvl w:val="0"/>
                <w:numId w:val="1"/>
              </w:numPr>
            </w:pPr>
            <w:r w:rsidRPr="008137C8">
              <w:t xml:space="preserve">Developed a system to manage monthly claims for independent contractor lecturers using </w:t>
            </w:r>
            <w:r>
              <w:t>C#, .Net Assemblies,</w:t>
            </w:r>
            <w:r w:rsidRPr="008137C8">
              <w:t xml:space="preserve"> </w:t>
            </w:r>
            <w:r>
              <w:t xml:space="preserve">WPF, </w:t>
            </w:r>
            <w:r w:rsidRPr="008137C8">
              <w:t xml:space="preserve">and </w:t>
            </w:r>
            <w:r>
              <w:t>My</w:t>
            </w:r>
            <w:r w:rsidRPr="008137C8">
              <w:t>SQL. Enhanced user experience through intuitive design and efficient data management.</w:t>
            </w:r>
          </w:p>
        </w:tc>
      </w:tr>
      <w:tr w:rsidR="005D36AC" w14:paraId="51E2A36D" w14:textId="77777777" w:rsidTr="005E2090">
        <w:trPr>
          <w:trHeight w:val="907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67524E1A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1F84B24A" w14:textId="77777777" w:rsidR="00E65081" w:rsidRDefault="00E65081" w:rsidP="005E2090">
            <w:r>
              <w:t>O</w:t>
            </w:r>
            <w:r w:rsidR="00117C9A">
              <w:t xml:space="preserve">nline store </w:t>
            </w:r>
          </w:p>
          <w:p w14:paraId="06BE6984" w14:textId="424B3714" w:rsidR="00E8639E" w:rsidRPr="00E8639E" w:rsidRDefault="008137C8" w:rsidP="00E65081">
            <w:pPr>
              <w:pStyle w:val="ListParagraph"/>
              <w:numPr>
                <w:ilvl w:val="0"/>
                <w:numId w:val="1"/>
              </w:numPr>
            </w:pPr>
            <w:r w:rsidRPr="008137C8">
              <w:t>Created a web application for branded used clothing using JavaScript, HTML,</w:t>
            </w:r>
            <w:r>
              <w:t xml:space="preserve"> </w:t>
            </w:r>
            <w:r w:rsidRPr="008137C8">
              <w:t>CSS</w:t>
            </w:r>
            <w:r>
              <w:t>, PHP, and MySQL</w:t>
            </w:r>
            <w:r w:rsidRPr="008137C8">
              <w:t>. Implemented features for product listing and shopping cart functionality.</w:t>
            </w:r>
          </w:p>
        </w:tc>
      </w:tr>
      <w:tr w:rsidR="005D36AC" w14:paraId="46CA1122" w14:textId="77777777" w:rsidTr="005E2090">
        <w:trPr>
          <w:trHeight w:val="900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7EA46875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246F19E6" w14:textId="77777777" w:rsidR="00E8639E" w:rsidRDefault="00E322D9" w:rsidP="005E2090">
            <w:r>
              <w:t>Student management system</w:t>
            </w:r>
          </w:p>
          <w:p w14:paraId="6386D5EF" w14:textId="11A8C118" w:rsidR="00E65081" w:rsidRPr="00E8639E" w:rsidRDefault="008137C8" w:rsidP="00E65081">
            <w:pPr>
              <w:pStyle w:val="ListParagraph"/>
              <w:numPr>
                <w:ilvl w:val="0"/>
                <w:numId w:val="1"/>
              </w:numPr>
            </w:pPr>
            <w:r>
              <w:t>Created</w:t>
            </w:r>
            <w:r w:rsidRPr="008137C8">
              <w:t xml:space="preserve"> an application for managing student information for a college using</w:t>
            </w:r>
            <w:r>
              <w:t xml:space="preserve"> Java, </w:t>
            </w:r>
            <w:r w:rsidRPr="008137C8">
              <w:t>PHP and MySQL. Focused on user-friendly interfaces and data accuracy.</w:t>
            </w:r>
          </w:p>
        </w:tc>
      </w:tr>
      <w:tr w:rsidR="005D36AC" w14:paraId="171D24BA" w14:textId="77777777" w:rsidTr="005E2090">
        <w:trPr>
          <w:trHeight w:val="1762"/>
        </w:trPr>
        <w:tc>
          <w:tcPr>
            <w:tcW w:w="3601" w:type="dxa"/>
            <w:vMerge/>
            <w:tcBorders>
              <w:right w:val="single" w:sz="18" w:space="0" w:color="648276" w:themeColor="accent5"/>
            </w:tcBorders>
          </w:tcPr>
          <w:p w14:paraId="510020FD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1FADC7D1" w14:textId="7950DD23" w:rsidR="007A1EA1" w:rsidRPr="007A1EA1" w:rsidRDefault="007A1EA1" w:rsidP="007A1EA1">
            <w:pPr>
              <w:pStyle w:val="Heading1"/>
            </w:pPr>
            <w:r>
              <w:t>Experience</w:t>
            </w:r>
          </w:p>
          <w:p w14:paraId="0497E145" w14:textId="77777777" w:rsidR="00E8639E" w:rsidRDefault="007E6E36" w:rsidP="008137C8">
            <w:r w:rsidRPr="002B7990">
              <w:rPr>
                <w:b/>
                <w:bCs/>
              </w:rPr>
              <w:t>Responsibilities:</w:t>
            </w:r>
            <w:r w:rsidRPr="007E6E36">
              <w:t xml:space="preserve"> </w:t>
            </w:r>
          </w:p>
          <w:p w14:paraId="568889C3" w14:textId="78842CE9" w:rsidR="007A1EA1" w:rsidRPr="007A1EA1" w:rsidRDefault="007A1EA1" w:rsidP="007A1EA1">
            <w:pPr>
              <w:pStyle w:val="ListParagraph"/>
              <w:numPr>
                <w:ilvl w:val="0"/>
                <w:numId w:val="1"/>
              </w:numPr>
              <w:rPr>
                <w:lang w:val="en-ZA"/>
              </w:rPr>
            </w:pPr>
            <w:r w:rsidRPr="007A1EA1">
              <w:rPr>
                <w:lang w:val="en-ZA"/>
              </w:rPr>
              <w:t>Wrote clean, maintainable code and participated in code reviews.</w:t>
            </w:r>
          </w:p>
          <w:p w14:paraId="4F19D488" w14:textId="486ADD39" w:rsidR="007A1EA1" w:rsidRPr="007A1EA1" w:rsidRDefault="007A1EA1" w:rsidP="007A1EA1">
            <w:pPr>
              <w:pStyle w:val="ListParagraph"/>
              <w:numPr>
                <w:ilvl w:val="0"/>
                <w:numId w:val="1"/>
              </w:numPr>
              <w:rPr>
                <w:lang w:val="en-ZA"/>
              </w:rPr>
            </w:pPr>
            <w:r w:rsidRPr="007A1EA1">
              <w:rPr>
                <w:lang w:val="en-ZA"/>
              </w:rPr>
              <w:t>Suggested and implemented improvements based on feedback.</w:t>
            </w:r>
          </w:p>
          <w:p w14:paraId="2CFB4551" w14:textId="46F6CF5E" w:rsidR="007A1EA1" w:rsidRPr="007A1EA1" w:rsidRDefault="007A1EA1" w:rsidP="007A1EA1">
            <w:pPr>
              <w:pStyle w:val="ListParagraph"/>
              <w:numPr>
                <w:ilvl w:val="0"/>
                <w:numId w:val="1"/>
              </w:numPr>
              <w:rPr>
                <w:lang w:val="en-ZA"/>
              </w:rPr>
            </w:pPr>
            <w:r w:rsidRPr="007A1EA1">
              <w:rPr>
                <w:lang w:val="en-ZA"/>
              </w:rPr>
              <w:t>Engaged in debugging, testing, and version control practices.</w:t>
            </w:r>
          </w:p>
          <w:p w14:paraId="0CFE695F" w14:textId="015EAC06" w:rsidR="007A1EA1" w:rsidRDefault="007A1EA1" w:rsidP="007A1EA1">
            <w:pPr>
              <w:pStyle w:val="ListParagraph"/>
              <w:numPr>
                <w:ilvl w:val="0"/>
                <w:numId w:val="1"/>
              </w:numPr>
            </w:pPr>
            <w:r w:rsidRPr="007A1EA1">
              <w:rPr>
                <w:lang w:val="en-ZA"/>
              </w:rPr>
              <w:t>Collaborated with cross-functional teams and learned new technologies.</w:t>
            </w:r>
          </w:p>
        </w:tc>
      </w:tr>
      <w:tr w:rsidR="000E1D44" w14:paraId="7894E7BC" w14:textId="77777777" w:rsidTr="005E2090">
        <w:trPr>
          <w:trHeight w:val="133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416A46C" w14:textId="77777777" w:rsidR="000E1D44" w:rsidRDefault="000E1D44" w:rsidP="0057534A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2FD10C5" w14:textId="77777777" w:rsidR="005D0A02" w:rsidRDefault="00E65081" w:rsidP="007A1EA1">
            <w:pPr>
              <w:pStyle w:val="Heading1"/>
            </w:pPr>
            <w:r>
              <w:t>Soft Skills</w:t>
            </w:r>
          </w:p>
          <w:p w14:paraId="17DCAA7F" w14:textId="6556790D" w:rsidR="007A1EA1" w:rsidRPr="007A1EA1" w:rsidRDefault="007A1EA1" w:rsidP="007A1EA1">
            <w:pPr>
              <w:pStyle w:val="ListParagraph"/>
              <w:numPr>
                <w:ilvl w:val="0"/>
                <w:numId w:val="3"/>
              </w:numPr>
              <w:rPr>
                <w:lang w:val="en-ZA"/>
              </w:rPr>
            </w:pPr>
            <w:r w:rsidRPr="007A1EA1">
              <w:rPr>
                <w:lang w:val="en-ZA"/>
              </w:rPr>
              <w:t>Effective problem-solving</w:t>
            </w:r>
          </w:p>
          <w:p w14:paraId="078580C3" w14:textId="24EB32BA" w:rsidR="007A1EA1" w:rsidRPr="007A1EA1" w:rsidRDefault="007A1EA1" w:rsidP="007A1EA1">
            <w:pPr>
              <w:pStyle w:val="ListParagraph"/>
              <w:numPr>
                <w:ilvl w:val="0"/>
                <w:numId w:val="3"/>
              </w:numPr>
              <w:rPr>
                <w:lang w:val="en-ZA"/>
              </w:rPr>
            </w:pPr>
            <w:r w:rsidRPr="007A1EA1">
              <w:rPr>
                <w:lang w:val="en-ZA"/>
              </w:rPr>
              <w:t>Pragmatic approach to challenges</w:t>
            </w:r>
          </w:p>
          <w:p w14:paraId="27A97C47" w14:textId="71148C8F" w:rsidR="007A1EA1" w:rsidRPr="007A1EA1" w:rsidRDefault="007A1EA1" w:rsidP="007A1EA1">
            <w:pPr>
              <w:pStyle w:val="ListParagraph"/>
              <w:numPr>
                <w:ilvl w:val="0"/>
                <w:numId w:val="3"/>
              </w:numPr>
              <w:rPr>
                <w:lang w:val="en-ZA"/>
              </w:rPr>
            </w:pPr>
            <w:r w:rsidRPr="007A1EA1">
              <w:rPr>
                <w:lang w:val="en-ZA"/>
              </w:rPr>
              <w:t>Clear and concise communication</w:t>
            </w:r>
          </w:p>
          <w:p w14:paraId="2C11758E" w14:textId="66F3B989" w:rsidR="007A1EA1" w:rsidRPr="007A1EA1" w:rsidRDefault="007A1EA1" w:rsidP="007A1EA1">
            <w:pPr>
              <w:pStyle w:val="ListParagraph"/>
              <w:numPr>
                <w:ilvl w:val="0"/>
                <w:numId w:val="3"/>
              </w:numPr>
              <w:rPr>
                <w:lang w:val="en-ZA"/>
              </w:rPr>
            </w:pPr>
            <w:r w:rsidRPr="007A1EA1">
              <w:rPr>
                <w:lang w:val="en-ZA"/>
              </w:rPr>
              <w:t>Proactive and detail-oriented</w:t>
            </w:r>
          </w:p>
          <w:p w14:paraId="5F45171F" w14:textId="07E0DEB2" w:rsidR="007A1EA1" w:rsidRPr="007A1EA1" w:rsidRDefault="007A1EA1" w:rsidP="00CA57B3">
            <w:pPr>
              <w:pStyle w:val="ListParagraph"/>
              <w:numPr>
                <w:ilvl w:val="0"/>
                <w:numId w:val="3"/>
              </w:numPr>
            </w:pPr>
            <w:r w:rsidRPr="007A1EA1">
              <w:rPr>
                <w:lang w:val="en-ZA"/>
              </w:rPr>
              <w:t>Strong analytical skills</w:t>
            </w:r>
          </w:p>
        </w:tc>
      </w:tr>
      <w:tr w:rsidR="000E1D44" w14:paraId="6C33F114" w14:textId="77777777" w:rsidTr="005E2090">
        <w:trPr>
          <w:trHeight w:val="1366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038B1195" w14:textId="77777777" w:rsidR="000E1D44" w:rsidRDefault="000E1D44"/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92E4564" w14:textId="78525AE8" w:rsidR="0057534A" w:rsidRDefault="00266C58" w:rsidP="005D36AC">
            <w:pPr>
              <w:pStyle w:val="Heading1"/>
            </w:pPr>
            <w:r>
              <w:t>Role</w:t>
            </w:r>
          </w:p>
          <w:p w14:paraId="4F28D303" w14:textId="22AFB93A" w:rsidR="000E1D44" w:rsidRDefault="006615F8" w:rsidP="00E8639E">
            <w:r w:rsidRPr="006615F8">
              <w:t xml:space="preserve">Eager to contribute as a software developer in a dynamic startup, </w:t>
            </w:r>
            <w:r>
              <w:t xml:space="preserve">willing to </w:t>
            </w:r>
            <w:r w:rsidR="005F1BE7" w:rsidRPr="005F1BE7">
              <w:t>work in various departments within the software development field, gain extensive experience, and excel in multiple roles across different areas of software development</w:t>
            </w:r>
            <w:r w:rsidR="005F1BE7">
              <w:t>.</w:t>
            </w:r>
          </w:p>
        </w:tc>
      </w:tr>
    </w:tbl>
    <w:p w14:paraId="2B3361A4" w14:textId="1261BD3E" w:rsidR="00C55D85" w:rsidRPr="005E2090" w:rsidRDefault="00227B1F" w:rsidP="00843C42">
      <w:pPr>
        <w:rPr>
          <w:sz w:val="12"/>
          <w:szCs w:val="1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AA5A846" wp14:editId="1C16FAC5">
                <wp:simplePos x="0" y="0"/>
                <wp:positionH relativeFrom="margin">
                  <wp:align>right</wp:align>
                </wp:positionH>
                <wp:positionV relativeFrom="paragraph">
                  <wp:posOffset>6529705</wp:posOffset>
                </wp:positionV>
                <wp:extent cx="6848475" cy="457200"/>
                <wp:effectExtent l="0" t="0" r="9525" b="0"/>
                <wp:wrapNone/>
                <wp:docPr id="1748697684" name="Rectangle 17486976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7382C" id="Rectangle 1748697684" o:spid="_x0000_s1026" alt="&quot;&quot;" style="position:absolute;margin-left:488.05pt;margin-top:514.15pt;width:539.25pt;height:3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" fillcolor="#648276 [3208]" stroked="f">
                <w10:wrap anchorx="margin"/>
                <w10:anchorlock/>
              </v:rect>
            </w:pict>
          </mc:Fallback>
        </mc:AlternateContent>
      </w:r>
      <w:r w:rsidR="007A1EA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2E16284" wp14:editId="137AD93C">
                <wp:simplePos x="0" y="0"/>
                <wp:positionH relativeFrom="margin">
                  <wp:posOffset>-7620</wp:posOffset>
                </wp:positionH>
                <wp:positionV relativeFrom="paragraph">
                  <wp:posOffset>7277100</wp:posOffset>
                </wp:positionV>
                <wp:extent cx="6848475" cy="457200"/>
                <wp:effectExtent l="0" t="0" r="9525" b="0"/>
                <wp:wrapNone/>
                <wp:docPr id="1486855482" name="Rectangle 148685548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AC716" id="Rectangle 1486855482" o:spid="_x0000_s1026" alt="&quot;&quot;" style="position:absolute;margin-left:-.6pt;margin-top:573pt;width:539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" fillcolor="#648276 [3208]" stroked="f">
                <w10:wrap anchorx="margin"/>
                <w10:anchorlock/>
              </v:rect>
            </w:pict>
          </mc:Fallback>
        </mc:AlternateContent>
      </w: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F2B84" w14:textId="77777777" w:rsidR="00855B7C" w:rsidRDefault="00855B7C" w:rsidP="00F316AD">
      <w:r>
        <w:separator/>
      </w:r>
    </w:p>
  </w:endnote>
  <w:endnote w:type="continuationSeparator" w:id="0">
    <w:p w14:paraId="460D15CA" w14:textId="77777777" w:rsidR="00855B7C" w:rsidRDefault="00855B7C" w:rsidP="00F316AD">
      <w:r>
        <w:continuationSeparator/>
      </w:r>
    </w:p>
  </w:endnote>
  <w:endnote w:type="continuationNotice" w:id="1">
    <w:p w14:paraId="321D9388" w14:textId="77777777" w:rsidR="00855B7C" w:rsidRDefault="00855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7E9A3" w14:textId="77777777" w:rsidR="00855B7C" w:rsidRDefault="00855B7C" w:rsidP="00F316AD">
      <w:r>
        <w:separator/>
      </w:r>
    </w:p>
  </w:footnote>
  <w:footnote w:type="continuationSeparator" w:id="0">
    <w:p w14:paraId="40E0F9B2" w14:textId="77777777" w:rsidR="00855B7C" w:rsidRDefault="00855B7C" w:rsidP="00F316AD">
      <w:r>
        <w:continuationSeparator/>
      </w:r>
    </w:p>
  </w:footnote>
  <w:footnote w:type="continuationNotice" w:id="1">
    <w:p w14:paraId="26A46C5B" w14:textId="77777777" w:rsidR="00855B7C" w:rsidRDefault="00855B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050"/>
    <w:multiLevelType w:val="hybridMultilevel"/>
    <w:tmpl w:val="DE9EE7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8328A"/>
    <w:multiLevelType w:val="hybridMultilevel"/>
    <w:tmpl w:val="DE4209F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382A93"/>
    <w:multiLevelType w:val="hybridMultilevel"/>
    <w:tmpl w:val="BB0A0A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811027">
    <w:abstractNumId w:val="1"/>
  </w:num>
  <w:num w:numId="2" w16cid:durableId="1253322448">
    <w:abstractNumId w:val="0"/>
  </w:num>
  <w:num w:numId="3" w16cid:durableId="182558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58"/>
    <w:rsid w:val="0001399F"/>
    <w:rsid w:val="00095D41"/>
    <w:rsid w:val="000E1D44"/>
    <w:rsid w:val="00117C9A"/>
    <w:rsid w:val="001A375F"/>
    <w:rsid w:val="001E11DB"/>
    <w:rsid w:val="001F1F0D"/>
    <w:rsid w:val="0020696E"/>
    <w:rsid w:val="00214FEA"/>
    <w:rsid w:val="00227B1F"/>
    <w:rsid w:val="002356A2"/>
    <w:rsid w:val="0024775A"/>
    <w:rsid w:val="00263514"/>
    <w:rsid w:val="00266C58"/>
    <w:rsid w:val="002918EC"/>
    <w:rsid w:val="002B7990"/>
    <w:rsid w:val="002D12DA"/>
    <w:rsid w:val="003019B2"/>
    <w:rsid w:val="003176FA"/>
    <w:rsid w:val="0033344B"/>
    <w:rsid w:val="0034688D"/>
    <w:rsid w:val="0040233B"/>
    <w:rsid w:val="00507E93"/>
    <w:rsid w:val="00511A6E"/>
    <w:rsid w:val="00573CD8"/>
    <w:rsid w:val="0057534A"/>
    <w:rsid w:val="005D0A02"/>
    <w:rsid w:val="005D36AC"/>
    <w:rsid w:val="005E2090"/>
    <w:rsid w:val="005F1BE7"/>
    <w:rsid w:val="00605A5B"/>
    <w:rsid w:val="006615F8"/>
    <w:rsid w:val="006C60E6"/>
    <w:rsid w:val="006D2DE6"/>
    <w:rsid w:val="006E70D3"/>
    <w:rsid w:val="007A1EA1"/>
    <w:rsid w:val="007B0F94"/>
    <w:rsid w:val="007C14FA"/>
    <w:rsid w:val="007C75FB"/>
    <w:rsid w:val="007E6E36"/>
    <w:rsid w:val="008137C8"/>
    <w:rsid w:val="00815943"/>
    <w:rsid w:val="00843C42"/>
    <w:rsid w:val="00855B7C"/>
    <w:rsid w:val="00860DB6"/>
    <w:rsid w:val="0088104A"/>
    <w:rsid w:val="00896FA4"/>
    <w:rsid w:val="008B507E"/>
    <w:rsid w:val="00993257"/>
    <w:rsid w:val="0099359E"/>
    <w:rsid w:val="009941DA"/>
    <w:rsid w:val="009957C6"/>
    <w:rsid w:val="009A590A"/>
    <w:rsid w:val="009E2CD1"/>
    <w:rsid w:val="00A06E97"/>
    <w:rsid w:val="00A17AD9"/>
    <w:rsid w:val="00A30F44"/>
    <w:rsid w:val="00A77921"/>
    <w:rsid w:val="00A85652"/>
    <w:rsid w:val="00AB2CDC"/>
    <w:rsid w:val="00AD6C78"/>
    <w:rsid w:val="00B111F4"/>
    <w:rsid w:val="00B2124F"/>
    <w:rsid w:val="00B575FB"/>
    <w:rsid w:val="00B6190E"/>
    <w:rsid w:val="00BD4217"/>
    <w:rsid w:val="00C1095A"/>
    <w:rsid w:val="00C42F47"/>
    <w:rsid w:val="00C45E73"/>
    <w:rsid w:val="00C55D85"/>
    <w:rsid w:val="00C81523"/>
    <w:rsid w:val="00CA2273"/>
    <w:rsid w:val="00CA57B3"/>
    <w:rsid w:val="00CD50FD"/>
    <w:rsid w:val="00D47124"/>
    <w:rsid w:val="00D63CAC"/>
    <w:rsid w:val="00D93B73"/>
    <w:rsid w:val="00DA0D2A"/>
    <w:rsid w:val="00DD5D7B"/>
    <w:rsid w:val="00E322D9"/>
    <w:rsid w:val="00E65081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E5B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E6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au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D58C00FD2B487BA49EA597853CF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D709-229D-4537-8BA6-3A93EF9E3989}"/>
      </w:docPartPr>
      <w:docPartBody>
        <w:p w:rsidR="00000000" w:rsidRDefault="00000000">
          <w:pPr>
            <w:pStyle w:val="EED58C00FD2B487BA49EA597853CFE74"/>
          </w:pPr>
          <w:r w:rsidRPr="00605A5B">
            <w:t>Contact</w:t>
          </w:r>
        </w:p>
      </w:docPartBody>
    </w:docPart>
    <w:docPart>
      <w:docPartPr>
        <w:name w:val="D536BF5D953046CD80A6286B087DD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7F2E2-3C01-4481-BFE6-13CDDD99C8BE}"/>
      </w:docPartPr>
      <w:docPartBody>
        <w:p w:rsidR="00000000" w:rsidRDefault="00000000">
          <w:pPr>
            <w:pStyle w:val="D536BF5D953046CD80A6286B087DD759"/>
          </w:pPr>
          <w:r w:rsidRPr="00605A5B">
            <w:t>Objective</w:t>
          </w:r>
        </w:p>
      </w:docPartBody>
    </w:docPart>
    <w:docPart>
      <w:docPartPr>
        <w:name w:val="E2B7C2D7A8434D60B0CC89A1BDFD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26472-E48E-4F4B-BD6F-CDA2E0051A74}"/>
      </w:docPartPr>
      <w:docPartBody>
        <w:p w:rsidR="00000000" w:rsidRDefault="00000000">
          <w:pPr>
            <w:pStyle w:val="E2B7C2D7A8434D60B0CC89A1BDFDAAF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6C"/>
    <w:rsid w:val="002B0B10"/>
    <w:rsid w:val="003176FA"/>
    <w:rsid w:val="0070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802DC54453462288580939F7FA89F3">
    <w:name w:val="FC802DC54453462288580939F7FA89F3"/>
  </w:style>
  <w:style w:type="paragraph" w:customStyle="1" w:styleId="BF0B78B21CE340DEBD44537FFA458C50">
    <w:name w:val="BF0B78B21CE340DEBD44537FFA458C50"/>
  </w:style>
  <w:style w:type="paragraph" w:customStyle="1" w:styleId="5E1F7737F7D24597983DB87E51E0C60D">
    <w:name w:val="5E1F7737F7D24597983DB87E51E0C60D"/>
  </w:style>
  <w:style w:type="paragraph" w:customStyle="1" w:styleId="EED58C00FD2B487BA49EA597853CFE74">
    <w:name w:val="EED58C00FD2B487BA49EA597853CFE74"/>
  </w:style>
  <w:style w:type="paragraph" w:customStyle="1" w:styleId="6BB91D9887B8454A811EC75CA3F5857A">
    <w:name w:val="6BB91D9887B8454A811EC75CA3F5857A"/>
  </w:style>
  <w:style w:type="paragraph" w:customStyle="1" w:styleId="B6720B33512544A78F5AD1E073913C6C">
    <w:name w:val="B6720B33512544A78F5AD1E073913C6C"/>
  </w:style>
  <w:style w:type="paragraph" w:customStyle="1" w:styleId="BD7BD5B525DB4B719AC71C9B8582503B">
    <w:name w:val="BD7BD5B525DB4B719AC71C9B8582503B"/>
  </w:style>
  <w:style w:type="paragraph" w:customStyle="1" w:styleId="5C975762E58E4E9B9EA2279AACC48058">
    <w:name w:val="5C975762E58E4E9B9EA2279AACC48058"/>
  </w:style>
  <w:style w:type="paragraph" w:customStyle="1" w:styleId="D536BF5D953046CD80A6286B087DD759">
    <w:name w:val="D536BF5D953046CD80A6286B087DD759"/>
  </w:style>
  <w:style w:type="paragraph" w:customStyle="1" w:styleId="D0F3A594FB5A4EBC8CC67BAD524CB241">
    <w:name w:val="D0F3A594FB5A4EBC8CC67BAD524CB241"/>
  </w:style>
  <w:style w:type="paragraph" w:customStyle="1" w:styleId="E2B7C2D7A8434D60B0CC89A1BDFDAAF7">
    <w:name w:val="E2B7C2D7A8434D60B0CC89A1BDFDAAF7"/>
  </w:style>
  <w:style w:type="paragraph" w:customStyle="1" w:styleId="89BE07A0E18B485785CBE8DA9DACEBC6">
    <w:name w:val="89BE07A0E18B485785CBE8DA9DACEBC6"/>
  </w:style>
  <w:style w:type="paragraph" w:customStyle="1" w:styleId="20374AE396C54EFA9A3AFDAF2C563606">
    <w:name w:val="20374AE396C54EFA9A3AFDAF2C563606"/>
  </w:style>
  <w:style w:type="paragraph" w:customStyle="1" w:styleId="F0CB7BB4F531481EB8EE5E2DA473099C">
    <w:name w:val="F0CB7BB4F531481EB8EE5E2DA473099C"/>
  </w:style>
  <w:style w:type="paragraph" w:customStyle="1" w:styleId="AEA61AE8A3CE4BAE88895CDD6B91A546">
    <w:name w:val="AEA61AE8A3CE4BAE88895CDD6B91A546"/>
  </w:style>
  <w:style w:type="paragraph" w:customStyle="1" w:styleId="BAD3C49905D640C58403D5269A9B1B2B">
    <w:name w:val="BAD3C49905D640C58403D5269A9B1B2B"/>
  </w:style>
  <w:style w:type="paragraph" w:customStyle="1" w:styleId="8B086EA586E24D90A7752863A3B4D238">
    <w:name w:val="8B086EA586E24D90A7752863A3B4D238"/>
  </w:style>
  <w:style w:type="paragraph" w:customStyle="1" w:styleId="863A5D2B13F44F4AA2FE437969029985">
    <w:name w:val="863A5D2B13F44F4AA2FE437969029985"/>
  </w:style>
  <w:style w:type="paragraph" w:customStyle="1" w:styleId="3988AC318DCA4337ACF53C13FE08F940">
    <w:name w:val="3988AC318DCA4337ACF53C13FE08F940"/>
  </w:style>
  <w:style w:type="paragraph" w:customStyle="1" w:styleId="E2CFB3C0EEDC4AECA366FBC856B351F7">
    <w:name w:val="E2CFB3C0EEDC4AECA366FBC856B351F7"/>
  </w:style>
  <w:style w:type="paragraph" w:customStyle="1" w:styleId="0F0C7361134746A08928ECBE9A59FD19">
    <w:name w:val="0F0C7361134746A08928ECBE9A59FD19"/>
  </w:style>
  <w:style w:type="paragraph" w:customStyle="1" w:styleId="89D2E5BBAF7D49419A10396AB1CF1F0D">
    <w:name w:val="89D2E5BBAF7D49419A10396AB1CF1F0D"/>
  </w:style>
  <w:style w:type="paragraph" w:customStyle="1" w:styleId="24127A18DAD548098C1B531C65199415">
    <w:name w:val="24127A18DAD548098C1B531C65199415"/>
  </w:style>
  <w:style w:type="paragraph" w:customStyle="1" w:styleId="50677EF133D5488A95BE4A8474ED48A5">
    <w:name w:val="50677EF133D5488A95BE4A8474ED48A5"/>
  </w:style>
  <w:style w:type="paragraph" w:customStyle="1" w:styleId="4C5AFDDB742C42258F570DC5DF04BD84">
    <w:name w:val="4C5AFDDB742C42258F570DC5DF04BD84"/>
  </w:style>
  <w:style w:type="paragraph" w:customStyle="1" w:styleId="7573ED2714A64685B6F3CF56BFD5F22F">
    <w:name w:val="7573ED2714A64685B6F3CF56BFD5F22F"/>
  </w:style>
  <w:style w:type="paragraph" w:customStyle="1" w:styleId="3DF439F5F373470CADEA2F124A7CB6CA">
    <w:name w:val="3DF439F5F373470CADEA2F124A7CB6CA"/>
  </w:style>
  <w:style w:type="paragraph" w:customStyle="1" w:styleId="BB53C5CC3AE64A61A8F7D4C7E7090684">
    <w:name w:val="BB53C5CC3AE64A61A8F7D4C7E7090684"/>
  </w:style>
  <w:style w:type="paragraph" w:customStyle="1" w:styleId="E58E6F982B6040A68428B7655787BD16">
    <w:name w:val="E58E6F982B6040A68428B7655787BD16"/>
  </w:style>
  <w:style w:type="paragraph" w:customStyle="1" w:styleId="C385D0CB6FF1447E9CF671C3D6BC5F4F">
    <w:name w:val="C385D0CB6FF1447E9CF671C3D6BC5F4F"/>
  </w:style>
  <w:style w:type="paragraph" w:customStyle="1" w:styleId="B2F394CCE6CB439E9AD9B7624AEC0AF2">
    <w:name w:val="B2F394CCE6CB439E9AD9B7624AEC0AF2"/>
  </w:style>
  <w:style w:type="paragraph" w:customStyle="1" w:styleId="CDCF8EB85FAA4894A50613214915F61E">
    <w:name w:val="CDCF8EB85FAA4894A50613214915F61E"/>
  </w:style>
  <w:style w:type="paragraph" w:customStyle="1" w:styleId="E6F1254EF7474CA8B85C57A714BA3131">
    <w:name w:val="E6F1254EF7474CA8B85C57A714BA3131"/>
  </w:style>
  <w:style w:type="paragraph" w:customStyle="1" w:styleId="98D3142B6DCA4568B590256F15A6D6E1">
    <w:name w:val="98D3142B6DCA4568B590256F15A6D6E1"/>
  </w:style>
  <w:style w:type="paragraph" w:customStyle="1" w:styleId="9AFEAE7AD7974AF6BC232A678FF0EAB1">
    <w:name w:val="9AFEAE7AD7974AF6BC232A678FF0EAB1"/>
  </w:style>
  <w:style w:type="paragraph" w:customStyle="1" w:styleId="C57C4583AD824FBABF751709770E072B">
    <w:name w:val="C57C4583AD824FBABF751709770E072B"/>
  </w:style>
  <w:style w:type="paragraph" w:customStyle="1" w:styleId="317B0C3F1E6E4137956A8AF9DF397F66">
    <w:name w:val="317B0C3F1E6E4137956A8AF9DF397F66"/>
  </w:style>
  <w:style w:type="paragraph" w:customStyle="1" w:styleId="315B4D9B5A3C408C9BC1C9BB8255CA06">
    <w:name w:val="315B4D9B5A3C408C9BC1C9BB8255CA06"/>
  </w:style>
  <w:style w:type="paragraph" w:customStyle="1" w:styleId="3A62027C6C5D47A0923FFE280B385F8E">
    <w:name w:val="3A62027C6C5D47A0923FFE280B385F8E"/>
    <w:rsid w:val="0070376C"/>
  </w:style>
  <w:style w:type="paragraph" w:customStyle="1" w:styleId="8F255903DDFA40B4803873862C8E437B">
    <w:name w:val="8F255903DDFA40B4803873862C8E437B"/>
    <w:rsid w:val="0070376C"/>
  </w:style>
  <w:style w:type="paragraph" w:customStyle="1" w:styleId="758CCB7F3FAD4C02A77939A1F7B582ED">
    <w:name w:val="758CCB7F3FAD4C02A77939A1F7B582ED"/>
    <w:rsid w:val="0070376C"/>
  </w:style>
  <w:style w:type="paragraph" w:customStyle="1" w:styleId="01EF307742B246B5A6EC0BFCB26B99EE">
    <w:name w:val="01EF307742B246B5A6EC0BFCB26B99EE"/>
    <w:rsid w:val="00703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2024-08-03T07:37:00Z</dcterms:created>
  <dcterms:modified xsi:type="dcterms:W3CDTF">2024-08-03T10:34:00Z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